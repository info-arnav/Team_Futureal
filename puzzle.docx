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413"/>
        <w:gridCol w:w="21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33"/>
      </w:tblGrid>
      <w:tr w:rsidR="00310485" w14:paraId="06BC1893" w14:textId="77777777" w:rsidTr="002C76CF">
        <w:trPr>
          <w:trHeight w:val="1152"/>
          <w:jc w:val="center"/>
        </w:trPr>
        <w:tc>
          <w:tcPr>
            <w:tcW w:w="886" w:type="pct"/>
            <w:gridSpan w:val="3"/>
            <w:vAlign w:val="center"/>
          </w:tcPr>
          <w:p w14:paraId="2606266D" w14:textId="77777777" w:rsidR="00310485" w:rsidRDefault="00310485" w:rsidP="000B2334">
            <w:r>
              <w:rPr>
                <w:noProof/>
              </w:rPr>
              <w:drawing>
                <wp:inline distT="0" distB="0" distL="0" distR="0" wp14:anchorId="75A17230" wp14:editId="4DA68FFD">
                  <wp:extent cx="914148" cy="592667"/>
                  <wp:effectExtent l="0" t="0" r="635" b="0"/>
                  <wp:docPr id="2003144374" name="Graphic 1" descr="speedomet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15741" b="19426"/>
                          <a:stretch/>
                        </pic:blipFill>
                        <pic:spPr bwMode="auto">
                          <a:xfrm>
                            <a:off x="0" y="0"/>
                            <a:ext cx="914400" cy="592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pct"/>
            <w:gridSpan w:val="13"/>
            <w:vAlign w:val="center"/>
          </w:tcPr>
          <w:p w14:paraId="54FCF126" w14:textId="77777777" w:rsidR="00310485" w:rsidRPr="00A24362" w:rsidRDefault="005730E7" w:rsidP="00081711">
            <w:pPr>
              <w:pStyle w:val="Title"/>
            </w:pPr>
            <w:sdt>
              <w:sdtPr>
                <w:id w:val="1520585636"/>
                <w:placeholder>
                  <w:docPart w:val="E9856E1537924F2C889290666BA7253D"/>
                </w:placeholder>
                <w:temporary/>
                <w:showingPlcHdr/>
                <w15:appearance w15:val="hidden"/>
              </w:sdtPr>
              <w:sdtEndPr/>
              <w:sdtContent>
                <w:r w:rsidR="00081711" w:rsidRPr="00081711">
                  <w:t>Can you find all the words hidden in this puzzle?</w:t>
                </w:r>
              </w:sdtContent>
            </w:sdt>
            <w:r w:rsidR="00081711">
              <w:t xml:space="preserve"> </w:t>
            </w:r>
          </w:p>
        </w:tc>
      </w:tr>
      <w:tr w:rsidR="00644C4E" w:rsidRPr="00444C36" w14:paraId="0E939263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63BD" w14:textId="77777777" w:rsidR="00444C36" w:rsidRPr="000B2334" w:rsidRDefault="00644C4E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4D89" w14:textId="77777777" w:rsidR="00444C36" w:rsidRPr="000B2334" w:rsidRDefault="0014122F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4E9E" w14:textId="77777777" w:rsidR="00444C36" w:rsidRPr="000B2334" w:rsidRDefault="00B95D8E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90A" w14:textId="77777777" w:rsidR="00444C36" w:rsidRPr="000B2334" w:rsidRDefault="00B95D8E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AF01" w14:textId="77777777" w:rsidR="00444C36" w:rsidRPr="000B2334" w:rsidRDefault="00B95D8E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7FF1" w14:textId="77777777" w:rsidR="00444C36" w:rsidRPr="000B2334" w:rsidRDefault="00B95D8E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44CD" w14:textId="77777777" w:rsidR="00444C36" w:rsidRPr="000B2334" w:rsidRDefault="00B95D8E" w:rsidP="00A24362">
            <w:pPr>
              <w:pStyle w:val="LetterGrid"/>
            </w:pPr>
            <w:r w:rsidRPr="000B2334">
              <w:t>M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36E0" w14:textId="77777777" w:rsidR="00444C36" w:rsidRPr="000B2334" w:rsidRDefault="00644C4E" w:rsidP="00A24362">
            <w:pPr>
              <w:pStyle w:val="LetterGrid"/>
            </w:pPr>
            <w:r w:rsidRPr="000B2334">
              <w:t>F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1760" w14:textId="77777777" w:rsidR="00444C36" w:rsidRPr="000B2334" w:rsidRDefault="00644C4E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9C36" w14:textId="77777777" w:rsidR="00444C36" w:rsidRPr="000B2334" w:rsidRDefault="00B95D8E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9165" w14:textId="77777777" w:rsidR="00444C36" w:rsidRPr="000B2334" w:rsidRDefault="00B95D8E" w:rsidP="00A24362">
            <w:pPr>
              <w:pStyle w:val="LetterGrid"/>
            </w:pPr>
            <w:r w:rsidRPr="000B2334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97FF" w14:textId="77777777" w:rsidR="00444C36" w:rsidRPr="000B2334" w:rsidRDefault="0014122F" w:rsidP="00A24362">
            <w:pPr>
              <w:pStyle w:val="LetterGrid"/>
            </w:pPr>
            <w:r w:rsidRPr="000B2334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F658" w14:textId="77777777" w:rsidR="00444C36" w:rsidRPr="000B2334" w:rsidRDefault="00190AE7" w:rsidP="00A24362">
            <w:pPr>
              <w:pStyle w:val="LetterGrid"/>
            </w:pPr>
            <w:r w:rsidRPr="000B2334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463E" w14:textId="77777777" w:rsidR="00444C36" w:rsidRPr="000B2334" w:rsidRDefault="00190AE7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7BCF" w14:textId="77777777" w:rsidR="00444C36" w:rsidRPr="000B2334" w:rsidRDefault="0056687F" w:rsidP="00A24362">
            <w:pPr>
              <w:pStyle w:val="LetterGrid"/>
            </w:pPr>
            <w:r w:rsidRPr="000B2334">
              <w:t>N</w:t>
            </w:r>
          </w:p>
        </w:tc>
      </w:tr>
      <w:tr w:rsidR="00644C4E" w:rsidRPr="00444C36" w14:paraId="2E6C6600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9FCE" w14:textId="77777777" w:rsidR="00B125EB" w:rsidRPr="000B2334" w:rsidRDefault="00F45ED9" w:rsidP="00A24362">
            <w:pPr>
              <w:pStyle w:val="LetterGrid"/>
            </w:pPr>
            <w:r w:rsidRPr="000B2334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7262" w14:textId="77777777" w:rsidR="00B125EB" w:rsidRPr="000B2334" w:rsidRDefault="00190AE7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FD8F" w14:textId="77777777" w:rsidR="00B125EB" w:rsidRPr="000B2334" w:rsidRDefault="0056687F" w:rsidP="00A24362">
            <w:pPr>
              <w:pStyle w:val="LetterGrid"/>
            </w:pPr>
            <w:r w:rsidRPr="000B2334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1644" w14:textId="77777777" w:rsidR="00B125EB" w:rsidRPr="000B2334" w:rsidRDefault="00190AE7" w:rsidP="00A24362">
            <w:pPr>
              <w:pStyle w:val="LetterGrid"/>
            </w:pPr>
            <w:r w:rsidRPr="000B2334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F4D6" w14:textId="77777777" w:rsidR="00B125EB" w:rsidRPr="000B2334" w:rsidRDefault="00644C4E" w:rsidP="00A24362">
            <w:pPr>
              <w:pStyle w:val="LetterGrid"/>
            </w:pPr>
            <w:r w:rsidRPr="000B2334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02F" w14:textId="77777777" w:rsidR="00B125EB" w:rsidRPr="000B2334" w:rsidRDefault="0056687F" w:rsidP="00A24362">
            <w:pPr>
              <w:pStyle w:val="LetterGrid"/>
            </w:pPr>
            <w:r w:rsidRPr="000B2334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17C4" w14:textId="77777777" w:rsidR="00B125EB" w:rsidRPr="000B2334" w:rsidRDefault="000B2334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98FD" w14:textId="77777777" w:rsidR="00B125EB" w:rsidRPr="000B2334" w:rsidRDefault="0014122F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F321" w14:textId="77777777" w:rsidR="00B125EB" w:rsidRPr="000B2334" w:rsidRDefault="00190AE7" w:rsidP="00A24362">
            <w:pPr>
              <w:pStyle w:val="LetterGrid"/>
            </w:pPr>
            <w:r w:rsidRPr="000B2334">
              <w:t>M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354B" w14:textId="77777777" w:rsidR="00B125EB" w:rsidRPr="000B2334" w:rsidRDefault="00B95D8E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6533" w14:textId="77777777" w:rsidR="00B125EB" w:rsidRPr="000B2334" w:rsidRDefault="0056687F" w:rsidP="00A24362">
            <w:pPr>
              <w:pStyle w:val="LetterGrid"/>
            </w:pPr>
            <w:r w:rsidRPr="000B2334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1F08" w14:textId="77777777" w:rsidR="00B125EB" w:rsidRPr="000B2334" w:rsidRDefault="00B95D8E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5704" w14:textId="77777777" w:rsidR="00B125EB" w:rsidRPr="000B2334" w:rsidRDefault="00644C4E" w:rsidP="00A24362">
            <w:pPr>
              <w:pStyle w:val="LetterGrid"/>
            </w:pPr>
            <w:r w:rsidRPr="000B2334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F783" w14:textId="77777777" w:rsidR="00B125EB" w:rsidRPr="000B2334" w:rsidRDefault="0056687F" w:rsidP="00A24362">
            <w:pPr>
              <w:pStyle w:val="LetterGrid"/>
            </w:pPr>
            <w:r w:rsidRPr="000B2334"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4C3B" w14:textId="77777777" w:rsidR="00B125EB" w:rsidRPr="000B2334" w:rsidRDefault="00190AE7" w:rsidP="00A24362">
            <w:pPr>
              <w:pStyle w:val="LetterGrid"/>
            </w:pPr>
            <w:r w:rsidRPr="000B2334">
              <w:t>S</w:t>
            </w:r>
          </w:p>
        </w:tc>
      </w:tr>
      <w:tr w:rsidR="00644C4E" w:rsidRPr="00444C36" w14:paraId="45D2A33A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DD6D" w14:textId="77777777" w:rsidR="00444C36" w:rsidRPr="000B2334" w:rsidRDefault="0056687F" w:rsidP="00A24362">
            <w:pPr>
              <w:pStyle w:val="LetterGrid"/>
            </w:pPr>
            <w:r w:rsidRPr="000B2334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66C0" w14:textId="77777777" w:rsidR="00444C36" w:rsidRPr="000B2334" w:rsidRDefault="00F45ED9" w:rsidP="00A24362">
            <w:pPr>
              <w:pStyle w:val="LetterGrid"/>
            </w:pPr>
            <w:r w:rsidRPr="000B2334">
              <w:t>U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0E2" w14:textId="77777777" w:rsidR="00444C36" w:rsidRPr="000B2334" w:rsidRDefault="0056687F" w:rsidP="00A24362">
            <w:pPr>
              <w:pStyle w:val="LetterGrid"/>
            </w:pPr>
            <w:r w:rsidRPr="000B2334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2E9E" w14:textId="77777777" w:rsidR="00444C36" w:rsidRPr="000B2334" w:rsidRDefault="0056687F" w:rsidP="00A24362">
            <w:pPr>
              <w:pStyle w:val="LetterGrid"/>
            </w:pPr>
            <w:r w:rsidRPr="000B2334"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25EE" w14:textId="77777777" w:rsidR="00444C36" w:rsidRPr="000B2334" w:rsidRDefault="00190AE7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270E" w14:textId="77777777" w:rsidR="00444C36" w:rsidRPr="000B2334" w:rsidRDefault="000B2334" w:rsidP="00A24362">
            <w:pPr>
              <w:pStyle w:val="LetterGrid"/>
            </w:pPr>
            <w:r w:rsidRPr="000B2334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1263" w14:textId="77777777" w:rsidR="00444C36" w:rsidRPr="000B2334" w:rsidRDefault="0014122F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32B0" w14:textId="77777777" w:rsidR="00444C36" w:rsidRPr="000B2334" w:rsidRDefault="00190AE7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1CC" w14:textId="77777777" w:rsidR="00444C36" w:rsidRPr="000B2334" w:rsidRDefault="00190AE7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BA01" w14:textId="77777777" w:rsidR="00444C36" w:rsidRPr="000B2334" w:rsidRDefault="00B95D8E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895C" w14:textId="77777777" w:rsidR="00444C36" w:rsidRPr="000B2334" w:rsidRDefault="00644C4E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8153" w14:textId="77777777" w:rsidR="00444C36" w:rsidRPr="000B2334" w:rsidRDefault="0014122F" w:rsidP="00A24362">
            <w:pPr>
              <w:pStyle w:val="LetterGrid"/>
            </w:pPr>
            <w:r w:rsidRPr="000B2334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28B7" w14:textId="77777777" w:rsidR="00444C36" w:rsidRPr="000B2334" w:rsidRDefault="00B95D8E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CCF8" w14:textId="77777777" w:rsidR="00444C36" w:rsidRPr="000B2334" w:rsidRDefault="0014122F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33CB" w14:textId="77777777" w:rsidR="00444C36" w:rsidRPr="000B2334" w:rsidRDefault="0056687F" w:rsidP="00A24362">
            <w:pPr>
              <w:pStyle w:val="LetterGrid"/>
            </w:pPr>
            <w:r w:rsidRPr="000B2334">
              <w:t>M</w:t>
            </w:r>
          </w:p>
        </w:tc>
      </w:tr>
      <w:tr w:rsidR="00644C4E" w:rsidRPr="00444C36" w14:paraId="1630AB2B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AF8D" w14:textId="77777777" w:rsidR="00444C36" w:rsidRPr="000B2334" w:rsidRDefault="00190AE7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9901" w14:textId="77777777" w:rsidR="00444C36" w:rsidRPr="000B2334" w:rsidRDefault="00190AE7" w:rsidP="00A24362">
            <w:pPr>
              <w:pStyle w:val="LetterGrid"/>
            </w:pPr>
            <w:r w:rsidRPr="000B2334">
              <w:t>G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7A9A" w14:textId="77777777" w:rsidR="00444C36" w:rsidRPr="000B2334" w:rsidRDefault="00F45ED9" w:rsidP="00A24362">
            <w:pPr>
              <w:pStyle w:val="LetterGrid"/>
            </w:pPr>
            <w:r w:rsidRPr="000B2334">
              <w:t>M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4B7A" w14:textId="77777777" w:rsidR="00444C36" w:rsidRPr="000B2334" w:rsidRDefault="00F45ED9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3F97" w14:textId="77777777" w:rsidR="00444C36" w:rsidRPr="000B2334" w:rsidRDefault="00F45ED9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6D81" w14:textId="77777777" w:rsidR="00444C36" w:rsidRPr="000B2334" w:rsidRDefault="00F45ED9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CC0D" w14:textId="77777777" w:rsidR="00444C36" w:rsidRPr="000B2334" w:rsidRDefault="00F45ED9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CE8F" w14:textId="77777777" w:rsidR="00444C36" w:rsidRPr="000B2334" w:rsidRDefault="00F45ED9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3ADC" w14:textId="77777777" w:rsidR="00444C36" w:rsidRPr="000B2334" w:rsidRDefault="0014122F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EDF4" w14:textId="77777777" w:rsidR="00444C36" w:rsidRPr="000B2334" w:rsidRDefault="00B95D8E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6FEC" w14:textId="77777777" w:rsidR="00444C36" w:rsidRPr="000B2334" w:rsidRDefault="0014122F" w:rsidP="00A24362">
            <w:pPr>
              <w:pStyle w:val="LetterGrid"/>
            </w:pPr>
            <w:r w:rsidRPr="000B2334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991C" w14:textId="77777777" w:rsidR="00444C36" w:rsidRPr="000B2334" w:rsidRDefault="00190AE7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A1FB" w14:textId="77777777" w:rsidR="00444C36" w:rsidRPr="000B2334" w:rsidRDefault="00190AE7" w:rsidP="00A24362">
            <w:pPr>
              <w:pStyle w:val="LetterGrid"/>
            </w:pPr>
            <w:r w:rsidRPr="000B2334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2014" w14:textId="77777777" w:rsidR="00444C36" w:rsidRPr="000B2334" w:rsidRDefault="00B95D8E" w:rsidP="00A24362">
            <w:pPr>
              <w:pStyle w:val="LetterGrid"/>
            </w:pPr>
            <w:r w:rsidRPr="000B2334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8FE1" w14:textId="77777777" w:rsidR="00444C36" w:rsidRPr="000B2334" w:rsidRDefault="0014122F" w:rsidP="00A24362">
            <w:pPr>
              <w:pStyle w:val="LetterGrid"/>
            </w:pPr>
            <w:r w:rsidRPr="000B2334">
              <w:t>G</w:t>
            </w:r>
          </w:p>
        </w:tc>
      </w:tr>
      <w:tr w:rsidR="00644C4E" w:rsidRPr="00444C36" w14:paraId="6661B90B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50FC" w14:textId="77777777" w:rsidR="00444C36" w:rsidRPr="000B2334" w:rsidRDefault="00190AE7" w:rsidP="00A24362">
            <w:pPr>
              <w:pStyle w:val="LetterGrid"/>
            </w:pPr>
            <w:r w:rsidRPr="000B2334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AE83" w14:textId="77777777" w:rsidR="00444C36" w:rsidRPr="000B2334" w:rsidRDefault="00190AE7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9EB2" w14:textId="77777777" w:rsidR="00444C36" w:rsidRPr="000B2334" w:rsidRDefault="001234AF" w:rsidP="00A24362">
            <w:pPr>
              <w:pStyle w:val="LetterGrid"/>
            </w:pPr>
            <w:r w:rsidRPr="000B2334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FAF6" w14:textId="77777777" w:rsidR="00444C36" w:rsidRPr="000B2334" w:rsidRDefault="00F45ED9" w:rsidP="00A24362">
            <w:pPr>
              <w:pStyle w:val="LetterGrid"/>
            </w:pPr>
            <w:r w:rsidRPr="000B2334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A993" w14:textId="77777777" w:rsidR="00444C36" w:rsidRPr="000B2334" w:rsidRDefault="0056687F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500F" w14:textId="77777777" w:rsidR="00444C36" w:rsidRPr="000B2334" w:rsidRDefault="00644C4E" w:rsidP="00A24362">
            <w:pPr>
              <w:pStyle w:val="LetterGrid"/>
            </w:pPr>
            <w:r w:rsidRPr="000B2334">
              <w:t>F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1968" w14:textId="77777777" w:rsidR="00444C36" w:rsidRPr="000B2334" w:rsidRDefault="00190AE7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68F8" w14:textId="77777777" w:rsidR="00444C36" w:rsidRPr="000B2334" w:rsidRDefault="0056687F" w:rsidP="00A24362">
            <w:pPr>
              <w:pStyle w:val="LetterGrid"/>
            </w:pPr>
            <w:r w:rsidRPr="000B2334"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E928" w14:textId="77777777" w:rsidR="00444C36" w:rsidRPr="000B2334" w:rsidRDefault="00644C4E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6F23" w14:textId="77777777" w:rsidR="00444C36" w:rsidRPr="000B2334" w:rsidRDefault="00B95D8E" w:rsidP="00A24362">
            <w:pPr>
              <w:pStyle w:val="LetterGrid"/>
            </w:pPr>
            <w:r w:rsidRPr="000B2334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4FC2" w14:textId="77777777" w:rsidR="00444C36" w:rsidRPr="000B2334" w:rsidRDefault="00190AE7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883E" w14:textId="77777777" w:rsidR="00444C36" w:rsidRPr="000B2334" w:rsidRDefault="0014122F" w:rsidP="00A24362">
            <w:pPr>
              <w:pStyle w:val="LetterGrid"/>
            </w:pPr>
            <w:r w:rsidRPr="000B2334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5FED" w14:textId="77777777" w:rsidR="00444C36" w:rsidRPr="000B2334" w:rsidRDefault="00E86631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A0A27" w14:textId="77777777" w:rsidR="00444C36" w:rsidRPr="000B2334" w:rsidRDefault="00E86631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21CD" w14:textId="77777777" w:rsidR="00444C36" w:rsidRPr="000B2334" w:rsidRDefault="00E86631" w:rsidP="00A24362">
            <w:pPr>
              <w:pStyle w:val="LetterGrid"/>
            </w:pPr>
            <w:r w:rsidRPr="000B2334">
              <w:t>C</w:t>
            </w:r>
          </w:p>
        </w:tc>
      </w:tr>
      <w:tr w:rsidR="00644C4E" w:rsidRPr="00444C36" w14:paraId="3C62ED16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D9B3" w14:textId="77777777" w:rsidR="00444C36" w:rsidRPr="000B2334" w:rsidRDefault="00190AE7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87CA" w14:textId="77777777" w:rsidR="00444C36" w:rsidRPr="000B2334" w:rsidRDefault="00190AE7" w:rsidP="00A24362">
            <w:pPr>
              <w:pStyle w:val="LetterGrid"/>
            </w:pPr>
            <w:r w:rsidRPr="000B2334">
              <w:t>P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091B" w14:textId="77777777" w:rsidR="00444C36" w:rsidRPr="000B2334" w:rsidRDefault="00190AE7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178A" w14:textId="77777777" w:rsidR="00444C36" w:rsidRPr="000B2334" w:rsidRDefault="00190AE7" w:rsidP="00A24362">
            <w:pPr>
              <w:pStyle w:val="LetterGrid"/>
            </w:pPr>
            <w:r w:rsidRPr="000B2334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F4F5" w14:textId="77777777" w:rsidR="00444C36" w:rsidRPr="000B2334" w:rsidRDefault="00F45ED9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1D2A" w14:textId="77777777" w:rsidR="00444C36" w:rsidRPr="000B2334" w:rsidRDefault="00190AE7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BD02" w14:textId="77777777" w:rsidR="00444C36" w:rsidRPr="000B2334" w:rsidRDefault="00190AE7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CD2C" w14:textId="77777777" w:rsidR="00444C36" w:rsidRPr="000B2334" w:rsidRDefault="00190AE7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C37D" w14:textId="77777777" w:rsidR="00444C36" w:rsidRPr="000B2334" w:rsidRDefault="0056687F" w:rsidP="00A24362">
            <w:pPr>
              <w:pStyle w:val="LetterGrid"/>
            </w:pPr>
            <w:r w:rsidRPr="000B2334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5638" w14:textId="77777777" w:rsidR="00444C36" w:rsidRPr="000B2334" w:rsidRDefault="00B95D8E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8AF1" w14:textId="77777777" w:rsidR="00444C36" w:rsidRPr="000B2334" w:rsidRDefault="0056687F" w:rsidP="00A24362">
            <w:pPr>
              <w:pStyle w:val="LetterGrid"/>
            </w:pPr>
            <w:r w:rsidRPr="000B2334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2F45" w14:textId="77777777" w:rsidR="00444C36" w:rsidRPr="000B2334" w:rsidRDefault="0014122F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3D3C" w14:textId="77777777" w:rsidR="00444C36" w:rsidRPr="000B2334" w:rsidRDefault="0014122F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1877" w14:textId="77777777" w:rsidR="00444C36" w:rsidRPr="000B2334" w:rsidRDefault="00E86631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55C3" w14:textId="77777777" w:rsidR="00444C36" w:rsidRPr="000B2334" w:rsidRDefault="0014122F" w:rsidP="00A24362">
            <w:pPr>
              <w:pStyle w:val="LetterGrid"/>
            </w:pPr>
            <w:r w:rsidRPr="000B2334">
              <w:t>H</w:t>
            </w:r>
          </w:p>
        </w:tc>
      </w:tr>
      <w:tr w:rsidR="00644C4E" w:rsidRPr="00444C36" w14:paraId="759FDCA8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3744" w14:textId="77777777" w:rsidR="00444C36" w:rsidRPr="000B2334" w:rsidRDefault="00190AE7" w:rsidP="00A24362">
            <w:pPr>
              <w:pStyle w:val="LetterGrid"/>
            </w:pPr>
            <w:r w:rsidRPr="000B2334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F01E" w14:textId="77777777" w:rsidR="00444C36" w:rsidRPr="000B2334" w:rsidRDefault="0056687F" w:rsidP="00A24362">
            <w:pPr>
              <w:pStyle w:val="LetterGrid"/>
            </w:pPr>
            <w:r w:rsidRPr="000B2334">
              <w:t>M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5C28" w14:textId="77777777" w:rsidR="00444C36" w:rsidRPr="000B2334" w:rsidRDefault="0056687F" w:rsidP="00A24362">
            <w:pPr>
              <w:pStyle w:val="LetterGrid"/>
            </w:pPr>
            <w:r w:rsidRPr="000B2334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3949" w14:textId="77777777" w:rsidR="00444C36" w:rsidRPr="000B2334" w:rsidRDefault="00644C4E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5553" w14:textId="77777777" w:rsidR="00444C36" w:rsidRPr="000B2334" w:rsidRDefault="0014122F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26A5" w14:textId="77777777" w:rsidR="00444C36" w:rsidRPr="000B2334" w:rsidRDefault="00F45ED9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6B72" w14:textId="77777777" w:rsidR="00444C36" w:rsidRPr="000B2334" w:rsidRDefault="0014122F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D6A5" w14:textId="77777777" w:rsidR="00444C36" w:rsidRPr="000B2334" w:rsidRDefault="0056687F" w:rsidP="00A24362">
            <w:pPr>
              <w:pStyle w:val="LetterGrid"/>
            </w:pPr>
            <w:r w:rsidRPr="000B2334">
              <w:t>M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56CE" w14:textId="77777777" w:rsidR="00444C36" w:rsidRPr="000B2334" w:rsidRDefault="0014122F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CEAA" w14:textId="77777777" w:rsidR="00444C36" w:rsidRPr="000B2334" w:rsidRDefault="00B95D8E" w:rsidP="00A24362">
            <w:pPr>
              <w:pStyle w:val="LetterGrid"/>
            </w:pPr>
            <w:r w:rsidRPr="000B2334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2195" w14:textId="77777777" w:rsidR="00444C36" w:rsidRPr="000B2334" w:rsidRDefault="0014122F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1217" w14:textId="77777777" w:rsidR="00444C36" w:rsidRPr="000B2334" w:rsidRDefault="006F3A2A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E8B3" w14:textId="77777777" w:rsidR="00444C36" w:rsidRPr="000B2334" w:rsidRDefault="0014122F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0DE5" w14:textId="77777777" w:rsidR="00444C36" w:rsidRPr="000B2334" w:rsidRDefault="00E86631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CF20" w14:textId="77777777" w:rsidR="00444C36" w:rsidRPr="000B2334" w:rsidRDefault="0056687F" w:rsidP="00A24362">
            <w:pPr>
              <w:pStyle w:val="LetterGrid"/>
            </w:pPr>
            <w:r w:rsidRPr="000B2334">
              <w:t>K</w:t>
            </w:r>
          </w:p>
        </w:tc>
      </w:tr>
      <w:tr w:rsidR="00644C4E" w:rsidRPr="00444C36" w14:paraId="275DCBC3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17AA" w14:textId="77777777" w:rsidR="00444C36" w:rsidRPr="000B2334" w:rsidRDefault="00F45ED9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8756" w14:textId="77777777" w:rsidR="00444C36" w:rsidRPr="000B2334" w:rsidRDefault="00644C4E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B905" w14:textId="77777777" w:rsidR="00444C36" w:rsidRPr="000B2334" w:rsidRDefault="00190AE7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D94C" w14:textId="77777777" w:rsidR="00444C36" w:rsidRPr="000B2334" w:rsidRDefault="00190AE7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0256" w14:textId="77777777" w:rsidR="00444C36" w:rsidRPr="000B2334" w:rsidRDefault="00190AE7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9341" w14:textId="77777777" w:rsidR="00444C36" w:rsidRPr="000B2334" w:rsidRDefault="00190AE7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01AD" w14:textId="77777777" w:rsidR="00444C36" w:rsidRPr="000B2334" w:rsidRDefault="008F52F9" w:rsidP="00A24362">
            <w:pPr>
              <w:pStyle w:val="LetterGrid"/>
            </w:pPr>
            <w:r w:rsidRPr="000B2334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1441" w14:textId="77777777" w:rsidR="00444C36" w:rsidRPr="000B2334" w:rsidRDefault="0014122F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C341" w14:textId="77777777" w:rsidR="00444C36" w:rsidRPr="000B2334" w:rsidRDefault="00644C4E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4C96" w14:textId="77777777" w:rsidR="00444C36" w:rsidRPr="000B2334" w:rsidRDefault="00B95D8E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E444" w14:textId="77777777" w:rsidR="00444C36" w:rsidRPr="000B2334" w:rsidRDefault="0014122F" w:rsidP="00A24362">
            <w:pPr>
              <w:pStyle w:val="LetterGrid"/>
            </w:pPr>
            <w:r w:rsidRPr="000B2334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F360" w14:textId="77777777" w:rsidR="00444C36" w:rsidRPr="000B2334" w:rsidRDefault="006F3A2A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6837" w14:textId="77777777" w:rsidR="00444C36" w:rsidRPr="000B2334" w:rsidRDefault="00190AE7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E49E" w14:textId="77777777" w:rsidR="00444C36" w:rsidRPr="000B2334" w:rsidRDefault="00E86631" w:rsidP="00A24362">
            <w:pPr>
              <w:pStyle w:val="LetterGrid"/>
            </w:pPr>
            <w:r w:rsidRPr="000B2334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44B0" w14:textId="77777777" w:rsidR="00444C36" w:rsidRPr="000B2334" w:rsidRDefault="0014122F" w:rsidP="00A24362">
            <w:pPr>
              <w:pStyle w:val="LetterGrid"/>
            </w:pPr>
            <w:r w:rsidRPr="000B2334">
              <w:t>L</w:t>
            </w:r>
          </w:p>
        </w:tc>
      </w:tr>
      <w:tr w:rsidR="00644C4E" w:rsidRPr="00444C36" w14:paraId="331FE7E1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B7AE" w14:textId="77777777" w:rsidR="00444C36" w:rsidRPr="000B2334" w:rsidRDefault="00F45ED9" w:rsidP="00A24362">
            <w:pPr>
              <w:pStyle w:val="LetterGrid"/>
            </w:pPr>
            <w:r w:rsidRPr="000B2334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5EC2" w14:textId="77777777" w:rsidR="00444C36" w:rsidRPr="000B2334" w:rsidRDefault="0014122F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1C6E" w14:textId="77777777" w:rsidR="00444C36" w:rsidRPr="000B2334" w:rsidRDefault="00423740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8DA4" w14:textId="77777777" w:rsidR="00444C36" w:rsidRPr="000B2334" w:rsidRDefault="00423740" w:rsidP="00A24362">
            <w:pPr>
              <w:pStyle w:val="LetterGrid"/>
            </w:pPr>
            <w:r w:rsidRPr="000B2334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92CA" w14:textId="77777777" w:rsidR="00444C36" w:rsidRPr="000B2334" w:rsidRDefault="00423740" w:rsidP="00A24362">
            <w:pPr>
              <w:pStyle w:val="LetterGrid"/>
            </w:pPr>
            <w:r w:rsidRPr="000B2334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0A6E" w14:textId="77777777" w:rsidR="00444C36" w:rsidRPr="000B2334" w:rsidRDefault="00423740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D689" w14:textId="77777777" w:rsidR="00444C36" w:rsidRPr="000B2334" w:rsidRDefault="00423740" w:rsidP="00A24362">
            <w:pPr>
              <w:pStyle w:val="LetterGrid"/>
            </w:pPr>
            <w:r w:rsidRPr="000B2334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FE92" w14:textId="77777777" w:rsidR="00444C36" w:rsidRPr="000B2334" w:rsidRDefault="00423740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CE60" w14:textId="77777777" w:rsidR="00444C36" w:rsidRPr="000B2334" w:rsidRDefault="00644C4E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2094" w14:textId="77777777" w:rsidR="00444C36" w:rsidRPr="000B2334" w:rsidRDefault="00190AE7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A74E" w14:textId="77777777" w:rsidR="00444C36" w:rsidRPr="000B2334" w:rsidRDefault="0014122F" w:rsidP="00A24362">
            <w:pPr>
              <w:pStyle w:val="LetterGrid"/>
            </w:pPr>
            <w:r w:rsidRPr="000B2334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377F" w14:textId="77777777" w:rsidR="00444C36" w:rsidRPr="000B2334" w:rsidRDefault="006F3A2A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ED03" w14:textId="77777777" w:rsidR="00444C36" w:rsidRPr="000B2334" w:rsidRDefault="0014122F" w:rsidP="00A24362">
            <w:pPr>
              <w:pStyle w:val="LetterGrid"/>
            </w:pPr>
            <w:r w:rsidRPr="000B2334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58D2" w14:textId="77777777" w:rsidR="00444C36" w:rsidRPr="000B2334" w:rsidRDefault="00E86631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23C3" w14:textId="77777777" w:rsidR="00444C36" w:rsidRPr="000B2334" w:rsidRDefault="00190AE7" w:rsidP="00A24362">
            <w:pPr>
              <w:pStyle w:val="LetterGrid"/>
            </w:pPr>
            <w:r w:rsidRPr="000B2334">
              <w:t>S</w:t>
            </w:r>
          </w:p>
        </w:tc>
      </w:tr>
      <w:tr w:rsidR="00644C4E" w:rsidRPr="00444C36" w14:paraId="52AE9BDA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613A" w14:textId="77777777" w:rsidR="00444C36" w:rsidRPr="000B2334" w:rsidRDefault="00F45ED9" w:rsidP="00A24362">
            <w:pPr>
              <w:pStyle w:val="LetterGrid"/>
            </w:pPr>
            <w:r w:rsidRPr="000B2334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DAA4" w14:textId="77777777" w:rsidR="00444C36" w:rsidRPr="000B2334" w:rsidRDefault="0014122F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A6FD" w14:textId="77777777" w:rsidR="00444C36" w:rsidRPr="000B2334" w:rsidRDefault="00423740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F07B" w14:textId="77777777" w:rsidR="00444C36" w:rsidRPr="000B2334" w:rsidRDefault="0014122F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7DD8" w14:textId="77777777" w:rsidR="00444C36" w:rsidRPr="000B2334" w:rsidRDefault="00B95D8E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9551" w14:textId="77777777" w:rsidR="00444C36" w:rsidRPr="000B2334" w:rsidRDefault="0056687F" w:rsidP="00A24362">
            <w:pPr>
              <w:pStyle w:val="LetterGrid"/>
            </w:pPr>
            <w:r w:rsidRPr="000B2334"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3A10" w14:textId="77777777" w:rsidR="00444C36" w:rsidRPr="000B2334" w:rsidRDefault="00B95D8E" w:rsidP="00A24362">
            <w:pPr>
              <w:pStyle w:val="LetterGrid"/>
            </w:pPr>
            <w:r w:rsidRPr="000B2334">
              <w:t>U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588C" w14:textId="77777777" w:rsidR="00444C36" w:rsidRPr="000B2334" w:rsidRDefault="00190AE7" w:rsidP="00A24362">
            <w:pPr>
              <w:pStyle w:val="LetterGrid"/>
            </w:pPr>
            <w:r w:rsidRPr="000B2334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B971" w14:textId="77777777" w:rsidR="00444C36" w:rsidRPr="000B2334" w:rsidRDefault="001234AF" w:rsidP="00A24362">
            <w:pPr>
              <w:pStyle w:val="LetterGrid"/>
            </w:pPr>
            <w:r w:rsidRPr="000B2334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01F0" w14:textId="77777777" w:rsidR="00444C36" w:rsidRPr="000B2334" w:rsidRDefault="00190AE7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1E85" w14:textId="77777777" w:rsidR="00444C36" w:rsidRPr="000B2334" w:rsidRDefault="00644C4E" w:rsidP="00A24362">
            <w:pPr>
              <w:pStyle w:val="LetterGrid"/>
            </w:pPr>
            <w:r w:rsidRPr="000B2334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EFC" w14:textId="77777777" w:rsidR="00444C36" w:rsidRPr="000B2334" w:rsidRDefault="006F3A2A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3C00" w14:textId="77777777" w:rsidR="00444C36" w:rsidRPr="000B2334" w:rsidRDefault="00644C4E" w:rsidP="00A24362">
            <w:pPr>
              <w:pStyle w:val="LetterGrid"/>
            </w:pPr>
            <w:r w:rsidRPr="000B2334">
              <w:t>F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BFC3" w14:textId="77777777" w:rsidR="00444C36" w:rsidRPr="000B2334" w:rsidRDefault="00E86631" w:rsidP="00A24362">
            <w:pPr>
              <w:pStyle w:val="LetterGrid"/>
            </w:pPr>
            <w:r w:rsidRPr="000B2334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8E08" w14:textId="77777777" w:rsidR="00444C36" w:rsidRPr="000B2334" w:rsidRDefault="0014122F" w:rsidP="00A24362">
            <w:pPr>
              <w:pStyle w:val="LetterGrid"/>
            </w:pPr>
            <w:r w:rsidRPr="000B2334">
              <w:t>G</w:t>
            </w:r>
          </w:p>
        </w:tc>
      </w:tr>
      <w:tr w:rsidR="00644C4E" w:rsidRPr="00444C36" w14:paraId="187164F6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D6F6" w14:textId="77777777" w:rsidR="00444C36" w:rsidRPr="000B2334" w:rsidRDefault="00F45ED9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49E6" w14:textId="77777777" w:rsidR="00444C36" w:rsidRPr="000B2334" w:rsidRDefault="00190AE7" w:rsidP="00A24362">
            <w:pPr>
              <w:pStyle w:val="LetterGrid"/>
            </w:pPr>
            <w:r w:rsidRPr="000B2334">
              <w:t>L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CEAD" w14:textId="77777777" w:rsidR="00444C36" w:rsidRPr="000B2334" w:rsidRDefault="00423740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9FB0" w14:textId="77777777" w:rsidR="00444C36" w:rsidRPr="000B2334" w:rsidRDefault="00190AE7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D870" w14:textId="77777777" w:rsidR="00444C36" w:rsidRPr="000B2334" w:rsidRDefault="00B95D8E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0EB1" w14:textId="77777777" w:rsidR="00444C36" w:rsidRPr="000B2334" w:rsidRDefault="00190AE7" w:rsidP="00A24362">
            <w:pPr>
              <w:pStyle w:val="LetterGrid"/>
            </w:pPr>
            <w:r w:rsidRPr="000B2334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5327" w14:textId="77777777" w:rsidR="00444C36" w:rsidRPr="000B2334" w:rsidRDefault="00B95D8E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B125" w14:textId="77777777" w:rsidR="00444C36" w:rsidRPr="000B2334" w:rsidRDefault="00B95D8E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B832" w14:textId="77777777" w:rsidR="00444C36" w:rsidRPr="000B2334" w:rsidRDefault="00B95D8E" w:rsidP="00A24362">
            <w:pPr>
              <w:pStyle w:val="LetterGrid"/>
            </w:pPr>
            <w:r w:rsidRPr="000B2334"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5B9D" w14:textId="77777777" w:rsidR="00444C36" w:rsidRPr="000B2334" w:rsidRDefault="00B95D8E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5CD7" w14:textId="77777777" w:rsidR="00444C36" w:rsidRPr="000B2334" w:rsidRDefault="00B95D8E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96E5" w14:textId="77777777" w:rsidR="00444C36" w:rsidRPr="000B2334" w:rsidRDefault="0014122F" w:rsidP="00A24362">
            <w:pPr>
              <w:pStyle w:val="LetterGrid"/>
            </w:pPr>
            <w:r w:rsidRPr="000B2334">
              <w:t>J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B384" w14:textId="77777777" w:rsidR="00444C36" w:rsidRPr="000B2334" w:rsidRDefault="00190AE7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D778" w14:textId="77777777" w:rsidR="00444C36" w:rsidRPr="000B2334" w:rsidRDefault="00190AE7" w:rsidP="00A24362">
            <w:pPr>
              <w:pStyle w:val="LetterGrid"/>
            </w:pPr>
            <w:r w:rsidRPr="000B2334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14FF" w14:textId="77777777" w:rsidR="00444C36" w:rsidRPr="000B2334" w:rsidRDefault="00B95D8E" w:rsidP="00A24362">
            <w:pPr>
              <w:pStyle w:val="LetterGrid"/>
            </w:pPr>
            <w:r w:rsidRPr="000B2334">
              <w:t>F</w:t>
            </w:r>
          </w:p>
        </w:tc>
      </w:tr>
      <w:tr w:rsidR="00644C4E" w:rsidRPr="00444C36" w14:paraId="63FD274D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018A" w14:textId="77777777" w:rsidR="00444C36" w:rsidRPr="000B2334" w:rsidRDefault="00F45ED9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F29B" w14:textId="77777777" w:rsidR="00444C36" w:rsidRPr="000B2334" w:rsidRDefault="001234AF" w:rsidP="00A24362">
            <w:pPr>
              <w:pStyle w:val="LetterGrid"/>
            </w:pPr>
            <w:r w:rsidRPr="000B2334">
              <w:t>G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1E98" w14:textId="77777777" w:rsidR="00444C36" w:rsidRPr="000B2334" w:rsidRDefault="00423740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717B" w14:textId="77777777" w:rsidR="00444C36" w:rsidRPr="000B2334" w:rsidRDefault="00190AE7" w:rsidP="00A24362">
            <w:pPr>
              <w:pStyle w:val="LetterGrid"/>
            </w:pPr>
            <w:r w:rsidRPr="000B2334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415E" w14:textId="77777777" w:rsidR="00444C36" w:rsidRPr="000B2334" w:rsidRDefault="00B95D8E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8A25" w14:textId="77777777" w:rsidR="00444C36" w:rsidRPr="000B2334" w:rsidRDefault="0014122F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5C80" w14:textId="77777777" w:rsidR="00444C36" w:rsidRPr="000B2334" w:rsidRDefault="00B95D8E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50AD" w14:textId="77777777" w:rsidR="00444C36" w:rsidRPr="000B2334" w:rsidRDefault="0056687F" w:rsidP="00A24362">
            <w:pPr>
              <w:pStyle w:val="LetterGrid"/>
            </w:pPr>
            <w:r w:rsidRPr="000B2334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BCD6" w14:textId="77777777" w:rsidR="00444C36" w:rsidRPr="000B2334" w:rsidRDefault="0014122F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3C3B" w14:textId="77777777" w:rsidR="00444C36" w:rsidRPr="000B2334" w:rsidRDefault="00190AE7" w:rsidP="00A24362">
            <w:pPr>
              <w:pStyle w:val="LetterGrid"/>
            </w:pPr>
            <w:r w:rsidRPr="000B2334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6440" w14:textId="77777777" w:rsidR="00444C36" w:rsidRPr="000B2334" w:rsidRDefault="0014122F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A34D" w14:textId="77777777" w:rsidR="00444C36" w:rsidRPr="000B2334" w:rsidRDefault="00190AE7" w:rsidP="00A24362">
            <w:pPr>
              <w:pStyle w:val="LetterGrid"/>
            </w:pPr>
            <w:r w:rsidRPr="000B2334">
              <w:t>M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6F5B" w14:textId="77777777" w:rsidR="00444C36" w:rsidRPr="000B2334" w:rsidRDefault="0014122F" w:rsidP="00A24362">
            <w:pPr>
              <w:pStyle w:val="LetterGrid"/>
            </w:pPr>
            <w:r w:rsidRPr="000B2334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D13D" w14:textId="77777777" w:rsidR="00444C36" w:rsidRPr="000B2334" w:rsidRDefault="0014122F" w:rsidP="00A24362">
            <w:pPr>
              <w:pStyle w:val="LetterGrid"/>
            </w:pPr>
            <w:r w:rsidRPr="000B2334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DDE2" w14:textId="77777777" w:rsidR="00444C36" w:rsidRPr="000B2334" w:rsidRDefault="00B95D8E" w:rsidP="00A24362">
            <w:pPr>
              <w:pStyle w:val="LetterGrid"/>
            </w:pPr>
            <w:r w:rsidRPr="000B2334">
              <w:t>U</w:t>
            </w:r>
          </w:p>
        </w:tc>
      </w:tr>
      <w:tr w:rsidR="00644C4E" w:rsidRPr="00444C36" w14:paraId="58A04BF3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AD16" w14:textId="77777777" w:rsidR="00444C36" w:rsidRPr="000B2334" w:rsidRDefault="008F52F9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DEFD" w14:textId="77777777" w:rsidR="00444C36" w:rsidRPr="000B2334" w:rsidRDefault="0056687F" w:rsidP="00A24362">
            <w:pPr>
              <w:pStyle w:val="LetterGrid"/>
            </w:pPr>
            <w:r w:rsidRPr="000B2334">
              <w:t>N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5A05" w14:textId="77777777" w:rsidR="00444C36" w:rsidRPr="000B2334" w:rsidRDefault="0056687F" w:rsidP="00A24362">
            <w:pPr>
              <w:pStyle w:val="LetterGrid"/>
            </w:pPr>
            <w:r w:rsidRPr="000B2334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2E96" w14:textId="77777777" w:rsidR="00444C36" w:rsidRPr="000B2334" w:rsidRDefault="00190AE7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EFE1" w14:textId="77777777" w:rsidR="00444C36" w:rsidRPr="000B2334" w:rsidRDefault="00B95D8E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7E34" w14:textId="77777777" w:rsidR="00444C36" w:rsidRPr="000B2334" w:rsidRDefault="0056687F" w:rsidP="00A24362">
            <w:pPr>
              <w:pStyle w:val="LetterGrid"/>
            </w:pPr>
            <w:r w:rsidRPr="000B2334">
              <w:t>M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72AC" w14:textId="77777777" w:rsidR="00444C36" w:rsidRPr="000B2334" w:rsidRDefault="00190AE7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0BE6" w14:textId="77777777" w:rsidR="00444C36" w:rsidRPr="000B2334" w:rsidRDefault="00644C4E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411C" w14:textId="77777777" w:rsidR="00444C36" w:rsidRPr="000B2334" w:rsidRDefault="00190AE7" w:rsidP="00A24362">
            <w:pPr>
              <w:pStyle w:val="LetterGrid"/>
            </w:pPr>
            <w:r w:rsidRPr="000B2334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9EBE" w14:textId="77777777" w:rsidR="00444C36" w:rsidRPr="000B2334" w:rsidRDefault="00190AE7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DB7A" w14:textId="77777777" w:rsidR="00444C36" w:rsidRPr="000B2334" w:rsidRDefault="0014122F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C4A" w14:textId="77777777" w:rsidR="00444C36" w:rsidRPr="000B2334" w:rsidRDefault="00190AE7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D4D4" w14:textId="77777777" w:rsidR="00444C36" w:rsidRPr="000B2334" w:rsidRDefault="0014122F" w:rsidP="00A24362">
            <w:pPr>
              <w:pStyle w:val="LetterGrid"/>
            </w:pPr>
            <w:r w:rsidRPr="000B2334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875C" w14:textId="77777777" w:rsidR="00444C36" w:rsidRPr="000B2334" w:rsidRDefault="00190AE7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8CB2" w14:textId="77777777" w:rsidR="00444C36" w:rsidRPr="000B2334" w:rsidRDefault="00B95D8E" w:rsidP="00A24362">
            <w:pPr>
              <w:pStyle w:val="LetterGrid"/>
            </w:pPr>
            <w:r w:rsidRPr="000B2334">
              <w:t>E</w:t>
            </w:r>
          </w:p>
        </w:tc>
      </w:tr>
      <w:tr w:rsidR="00644C4E" w:rsidRPr="00444C36" w14:paraId="34F11973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8777" w14:textId="77777777" w:rsidR="00444C36" w:rsidRPr="000B2334" w:rsidRDefault="008F52F9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A012" w14:textId="77777777" w:rsidR="00444C36" w:rsidRPr="000B2334" w:rsidRDefault="00B95D8E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A316" w14:textId="77777777" w:rsidR="00444C36" w:rsidRPr="000B2334" w:rsidRDefault="00B95D8E" w:rsidP="00A24362">
            <w:pPr>
              <w:pStyle w:val="LetterGrid"/>
            </w:pPr>
            <w:r w:rsidRPr="000B2334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66F2" w14:textId="77777777" w:rsidR="00444C36" w:rsidRPr="000B2334" w:rsidRDefault="00190AE7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3797" w14:textId="77777777" w:rsidR="00444C36" w:rsidRPr="000B2334" w:rsidRDefault="00190AE7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885A" w14:textId="77777777" w:rsidR="00444C36" w:rsidRPr="000B2334" w:rsidRDefault="00190AE7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BF22" w14:textId="77777777" w:rsidR="00444C36" w:rsidRPr="000B2334" w:rsidRDefault="00190AE7" w:rsidP="00A24362">
            <w:pPr>
              <w:pStyle w:val="LetterGrid"/>
            </w:pPr>
            <w:r w:rsidRPr="000B2334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5E68" w14:textId="77777777" w:rsidR="00444C36" w:rsidRPr="000B2334" w:rsidRDefault="0014122F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9A90" w14:textId="77777777" w:rsidR="00444C36" w:rsidRPr="000B2334" w:rsidRDefault="0014122F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7DE7" w14:textId="77777777" w:rsidR="00444C36" w:rsidRPr="000B2334" w:rsidRDefault="00F45ED9" w:rsidP="00A24362">
            <w:pPr>
              <w:pStyle w:val="LetterGrid"/>
            </w:pPr>
            <w:r w:rsidRPr="000B2334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B67F" w14:textId="77777777" w:rsidR="00444C36" w:rsidRPr="000B2334" w:rsidRDefault="00F45ED9" w:rsidP="00A24362">
            <w:pPr>
              <w:pStyle w:val="LetterGrid"/>
            </w:pPr>
            <w:r w:rsidRPr="000B2334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0D16" w14:textId="77777777" w:rsidR="00444C36" w:rsidRPr="000B2334" w:rsidRDefault="00F45ED9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F4DC" w14:textId="77777777" w:rsidR="00444C36" w:rsidRPr="000B2334" w:rsidRDefault="00F45ED9" w:rsidP="00A24362">
            <w:pPr>
              <w:pStyle w:val="LetterGrid"/>
            </w:pPr>
            <w:r w:rsidRPr="000B2334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7D07" w14:textId="77777777" w:rsidR="00444C36" w:rsidRPr="000B2334" w:rsidRDefault="00F45ED9" w:rsidP="00A24362">
            <w:pPr>
              <w:pStyle w:val="LetterGrid"/>
            </w:pPr>
            <w:r w:rsidRPr="000B2334"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5EF8" w14:textId="77777777" w:rsidR="00444C36" w:rsidRPr="000B2334" w:rsidRDefault="00B95D8E" w:rsidP="00A24362">
            <w:pPr>
              <w:pStyle w:val="LetterGrid"/>
            </w:pPr>
            <w:r w:rsidRPr="000B2334">
              <w:t>L</w:t>
            </w:r>
          </w:p>
        </w:tc>
      </w:tr>
      <w:tr w:rsidR="00644C4E" w:rsidRPr="00444C36" w14:paraId="37A436AF" w14:textId="77777777" w:rsidTr="002C76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23F3" w14:textId="77777777" w:rsidR="00444C36" w:rsidRPr="000B2334" w:rsidRDefault="008F52F9" w:rsidP="00A24362">
            <w:pPr>
              <w:pStyle w:val="LetterGrid"/>
            </w:pPr>
            <w:r w:rsidRPr="000B2334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95" w14:textId="77777777" w:rsidR="00444C36" w:rsidRPr="000B2334" w:rsidRDefault="0014122F" w:rsidP="00A24362">
            <w:pPr>
              <w:pStyle w:val="LetterGrid"/>
            </w:pPr>
            <w:r w:rsidRPr="000B2334">
              <w:t>H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D8A9" w14:textId="77777777" w:rsidR="00444C36" w:rsidRPr="000B2334" w:rsidRDefault="0056687F" w:rsidP="00A24362">
            <w:pPr>
              <w:pStyle w:val="LetterGrid"/>
            </w:pPr>
            <w:r w:rsidRPr="000B2334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9EA4" w14:textId="77777777" w:rsidR="00444C36" w:rsidRPr="000B2334" w:rsidRDefault="0014122F" w:rsidP="00A24362">
            <w:pPr>
              <w:pStyle w:val="LetterGrid"/>
            </w:pPr>
            <w:r w:rsidRPr="000B2334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CBD9" w14:textId="77777777" w:rsidR="00444C36" w:rsidRPr="000B2334" w:rsidRDefault="001925D2" w:rsidP="00A24362">
            <w:pPr>
              <w:pStyle w:val="LetterGrid"/>
            </w:pPr>
            <w:r w:rsidRPr="000B2334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E9B" w14:textId="77777777" w:rsidR="00444C36" w:rsidRPr="000B2334" w:rsidRDefault="001925D2" w:rsidP="00A24362">
            <w:pPr>
              <w:pStyle w:val="LetterGrid"/>
            </w:pPr>
            <w:r w:rsidRPr="000B2334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C401" w14:textId="77777777" w:rsidR="00444C36" w:rsidRPr="000B2334" w:rsidRDefault="001925D2" w:rsidP="00A24362">
            <w:pPr>
              <w:pStyle w:val="LetterGrid"/>
            </w:pPr>
            <w:r w:rsidRPr="000B2334">
              <w:t>U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3015" w14:textId="77777777" w:rsidR="00444C36" w:rsidRPr="000B2334" w:rsidRDefault="001925D2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67AD" w14:textId="77777777" w:rsidR="00444C36" w:rsidRPr="000B2334" w:rsidRDefault="001925D2" w:rsidP="00A24362">
            <w:pPr>
              <w:pStyle w:val="LetterGrid"/>
            </w:pPr>
            <w:r w:rsidRPr="000B2334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2DB8" w14:textId="77777777" w:rsidR="00444C36" w:rsidRPr="000B2334" w:rsidRDefault="00190AE7" w:rsidP="00A24362">
            <w:pPr>
              <w:pStyle w:val="LetterGrid"/>
            </w:pPr>
            <w:r w:rsidRPr="000B2334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A577" w14:textId="77777777" w:rsidR="00444C36" w:rsidRPr="000B2334" w:rsidRDefault="00644C4E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93DC" w14:textId="77777777" w:rsidR="00444C36" w:rsidRPr="000B2334" w:rsidRDefault="00644C4E" w:rsidP="00A24362">
            <w:pPr>
              <w:pStyle w:val="LetterGrid"/>
            </w:pPr>
            <w:r w:rsidRPr="000B2334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194B" w14:textId="77777777" w:rsidR="00444C36" w:rsidRPr="000B2334" w:rsidRDefault="0056687F" w:rsidP="00A24362">
            <w:pPr>
              <w:pStyle w:val="LetterGrid"/>
            </w:pPr>
            <w:r w:rsidRPr="000B2334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18D4" w14:textId="77777777" w:rsidR="00444C36" w:rsidRPr="000B2334" w:rsidRDefault="00644C4E" w:rsidP="00A24362">
            <w:pPr>
              <w:pStyle w:val="LetterGrid"/>
            </w:pPr>
            <w:r w:rsidRPr="000B2334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71E5" w14:textId="77777777" w:rsidR="00444C36" w:rsidRPr="000B2334" w:rsidRDefault="0014122F" w:rsidP="00A24362">
            <w:pPr>
              <w:pStyle w:val="LetterGrid"/>
            </w:pPr>
            <w:r w:rsidRPr="000B2334">
              <w:t>B</w:t>
            </w:r>
          </w:p>
        </w:tc>
      </w:tr>
    </w:tbl>
    <w:p w14:paraId="31D29EE8" w14:textId="77777777" w:rsidR="00A24362" w:rsidRDefault="00A24362" w:rsidP="00985EF3">
      <w:pPr>
        <w:spacing w:line="240" w:lineRule="auto"/>
        <w:rPr>
          <w:szCs w:val="28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3116"/>
        <w:gridCol w:w="3117"/>
        <w:gridCol w:w="3117"/>
      </w:tblGrid>
      <w:tr w:rsidR="00A24362" w:rsidRPr="00A24362" w14:paraId="0095F629" w14:textId="77777777" w:rsidTr="00A24362">
        <w:trPr>
          <w:trHeight w:val="2160"/>
        </w:trPr>
        <w:tc>
          <w:tcPr>
            <w:tcW w:w="3116" w:type="dxa"/>
          </w:tcPr>
          <w:p w14:paraId="7827011F" w14:textId="77777777" w:rsidR="00A24362" w:rsidRPr="00A24362" w:rsidRDefault="00A24362" w:rsidP="00A24362">
            <w:r w:rsidRPr="00A24362">
              <w:t>Car</w:t>
            </w:r>
          </w:p>
          <w:p w14:paraId="0B62F01C" w14:textId="77777777" w:rsidR="00A24362" w:rsidRPr="00A24362" w:rsidRDefault="00A24362" w:rsidP="00A24362">
            <w:r w:rsidRPr="00A24362">
              <w:t>Truck</w:t>
            </w:r>
          </w:p>
          <w:p w14:paraId="6DA220BC" w14:textId="77777777" w:rsidR="00A24362" w:rsidRPr="00A24362" w:rsidRDefault="00A24362" w:rsidP="00A24362">
            <w:r w:rsidRPr="00A24362">
              <w:t>Tire</w:t>
            </w:r>
          </w:p>
          <w:p w14:paraId="7FCEBFD5" w14:textId="77777777" w:rsidR="00A24362" w:rsidRPr="00A24362" w:rsidRDefault="00A24362" w:rsidP="00A24362">
            <w:r w:rsidRPr="00A24362">
              <w:t>Seatbelt</w:t>
            </w:r>
          </w:p>
          <w:p w14:paraId="39A2522E" w14:textId="77777777" w:rsidR="00A24362" w:rsidRPr="00A24362" w:rsidRDefault="00A24362" w:rsidP="00A24362">
            <w:r w:rsidRPr="00A24362">
              <w:t>Motor</w:t>
            </w:r>
          </w:p>
          <w:p w14:paraId="233775AC" w14:textId="77777777" w:rsidR="00A24362" w:rsidRPr="00A24362" w:rsidRDefault="00A24362" w:rsidP="00A24362">
            <w:r w:rsidRPr="00A24362">
              <w:t>Oil</w:t>
            </w:r>
          </w:p>
        </w:tc>
        <w:tc>
          <w:tcPr>
            <w:tcW w:w="3117" w:type="dxa"/>
          </w:tcPr>
          <w:p w14:paraId="21A9FB7D" w14:textId="77777777" w:rsidR="00A24362" w:rsidRPr="00A24362" w:rsidRDefault="00A24362" w:rsidP="00A24362">
            <w:r w:rsidRPr="00A24362">
              <w:t>Fuel</w:t>
            </w:r>
          </w:p>
          <w:p w14:paraId="1121A023" w14:textId="77777777" w:rsidR="00A24362" w:rsidRPr="00A24362" w:rsidRDefault="00A24362" w:rsidP="00A24362">
            <w:r w:rsidRPr="00A24362">
              <w:t>Radio</w:t>
            </w:r>
          </w:p>
          <w:p w14:paraId="52091B42" w14:textId="77777777" w:rsidR="00A24362" w:rsidRPr="00A24362" w:rsidRDefault="00A24362" w:rsidP="00A24362">
            <w:r w:rsidRPr="00A24362">
              <w:t>Mirror</w:t>
            </w:r>
          </w:p>
          <w:p w14:paraId="426783D3" w14:textId="77777777" w:rsidR="00A24362" w:rsidRPr="00A24362" w:rsidRDefault="00A24362" w:rsidP="00A24362">
            <w:r w:rsidRPr="00A24362">
              <w:t>Trunk</w:t>
            </w:r>
          </w:p>
          <w:p w14:paraId="18390F1F" w14:textId="77777777" w:rsidR="00A24362" w:rsidRPr="00A24362" w:rsidRDefault="00A24362" w:rsidP="00A24362">
            <w:r w:rsidRPr="00A24362">
              <w:t>Speed</w:t>
            </w:r>
          </w:p>
          <w:p w14:paraId="6005C717" w14:textId="77777777" w:rsidR="00A24362" w:rsidRPr="00A24362" w:rsidRDefault="00A24362" w:rsidP="00A24362">
            <w:r w:rsidRPr="00A24362">
              <w:t>Ignition</w:t>
            </w:r>
          </w:p>
        </w:tc>
        <w:tc>
          <w:tcPr>
            <w:tcW w:w="3117" w:type="dxa"/>
          </w:tcPr>
          <w:p w14:paraId="58B3AB59" w14:textId="77777777" w:rsidR="00A24362" w:rsidRPr="00A24362" w:rsidRDefault="00A24362" w:rsidP="00A24362">
            <w:r w:rsidRPr="00A24362">
              <w:t>Horn</w:t>
            </w:r>
          </w:p>
          <w:p w14:paraId="7FC1680B" w14:textId="77777777" w:rsidR="00A24362" w:rsidRPr="00A24362" w:rsidRDefault="00A24362" w:rsidP="00A24362">
            <w:r w:rsidRPr="00A24362">
              <w:t>Gears</w:t>
            </w:r>
          </w:p>
          <w:p w14:paraId="39C171B9" w14:textId="77777777" w:rsidR="00A24362" w:rsidRPr="00A24362" w:rsidRDefault="00A24362" w:rsidP="00A24362">
            <w:r w:rsidRPr="00A24362">
              <w:t>Engine</w:t>
            </w:r>
          </w:p>
          <w:p w14:paraId="4D348645" w14:textId="77777777" w:rsidR="00A24362" w:rsidRPr="00A24362" w:rsidRDefault="00A24362" w:rsidP="00A24362">
            <w:r w:rsidRPr="00A24362">
              <w:t>Bumper</w:t>
            </w:r>
          </w:p>
          <w:p w14:paraId="730FEA84" w14:textId="77777777" w:rsidR="00A24362" w:rsidRPr="00A24362" w:rsidRDefault="00A24362" w:rsidP="00A24362">
            <w:r w:rsidRPr="00A24362">
              <w:t>Airbag</w:t>
            </w:r>
          </w:p>
          <w:p w14:paraId="44A4C7E8" w14:textId="77777777" w:rsidR="00A24362" w:rsidRPr="00A24362" w:rsidRDefault="00A24362" w:rsidP="00A24362">
            <w:r w:rsidRPr="00A24362">
              <w:t>Seat</w:t>
            </w:r>
          </w:p>
        </w:tc>
      </w:tr>
    </w:tbl>
    <w:p w14:paraId="1411456F" w14:textId="77777777" w:rsidR="006F3A2A" w:rsidRPr="000B2334" w:rsidRDefault="006F3A2A" w:rsidP="00A24362">
      <w:pPr>
        <w:spacing w:line="240" w:lineRule="auto"/>
        <w:rPr>
          <w:szCs w:val="28"/>
        </w:rPr>
      </w:pPr>
    </w:p>
    <w:sectPr w:rsidR="006F3A2A" w:rsidRPr="000B2334" w:rsidSect="002C76CF">
      <w:type w:val="continuous"/>
      <w:pgSz w:w="12240" w:h="15840" w:code="1"/>
      <w:pgMar w:top="1440" w:right="1440" w:bottom="864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423B1" w14:textId="77777777" w:rsidR="005730E7" w:rsidRDefault="005730E7" w:rsidP="00AE583A">
      <w:pPr>
        <w:spacing w:line="240" w:lineRule="auto"/>
      </w:pPr>
      <w:r>
        <w:separator/>
      </w:r>
    </w:p>
  </w:endnote>
  <w:endnote w:type="continuationSeparator" w:id="0">
    <w:p w14:paraId="763E95C6" w14:textId="77777777" w:rsidR="005730E7" w:rsidRDefault="005730E7" w:rsidP="00AE5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ACA7F" w14:textId="77777777" w:rsidR="005730E7" w:rsidRDefault="005730E7" w:rsidP="00AE583A">
      <w:pPr>
        <w:spacing w:line="240" w:lineRule="auto"/>
      </w:pPr>
      <w:r>
        <w:separator/>
      </w:r>
    </w:p>
  </w:footnote>
  <w:footnote w:type="continuationSeparator" w:id="0">
    <w:p w14:paraId="765D7409" w14:textId="77777777" w:rsidR="005730E7" w:rsidRDefault="005730E7" w:rsidP="00AE58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05C17"/>
    <w:multiLevelType w:val="hybridMultilevel"/>
    <w:tmpl w:val="39BE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12"/>
    <w:rsid w:val="00037A23"/>
    <w:rsid w:val="000513F3"/>
    <w:rsid w:val="000668CF"/>
    <w:rsid w:val="00081711"/>
    <w:rsid w:val="0009260E"/>
    <w:rsid w:val="000A0D11"/>
    <w:rsid w:val="000B2334"/>
    <w:rsid w:val="001234AF"/>
    <w:rsid w:val="00137734"/>
    <w:rsid w:val="00137F58"/>
    <w:rsid w:val="0014122F"/>
    <w:rsid w:val="0015515B"/>
    <w:rsid w:val="0016680F"/>
    <w:rsid w:val="00180F0C"/>
    <w:rsid w:val="00190AE7"/>
    <w:rsid w:val="001925D2"/>
    <w:rsid w:val="001C671C"/>
    <w:rsid w:val="001C6AA6"/>
    <w:rsid w:val="002238BD"/>
    <w:rsid w:val="00274047"/>
    <w:rsid w:val="00296ACF"/>
    <w:rsid w:val="002A79AB"/>
    <w:rsid w:val="002C76CF"/>
    <w:rsid w:val="00310485"/>
    <w:rsid w:val="00363F13"/>
    <w:rsid w:val="00381026"/>
    <w:rsid w:val="003C6D12"/>
    <w:rsid w:val="003D6096"/>
    <w:rsid w:val="003E6610"/>
    <w:rsid w:val="00404858"/>
    <w:rsid w:val="00423740"/>
    <w:rsid w:val="00444C36"/>
    <w:rsid w:val="00451E00"/>
    <w:rsid w:val="004E359E"/>
    <w:rsid w:val="0051405E"/>
    <w:rsid w:val="00520497"/>
    <w:rsid w:val="005456C1"/>
    <w:rsid w:val="0056687F"/>
    <w:rsid w:val="005730E7"/>
    <w:rsid w:val="00580F45"/>
    <w:rsid w:val="005B39E7"/>
    <w:rsid w:val="005C7E42"/>
    <w:rsid w:val="00600D78"/>
    <w:rsid w:val="00614A00"/>
    <w:rsid w:val="00640CC4"/>
    <w:rsid w:val="00644C4E"/>
    <w:rsid w:val="00654EE9"/>
    <w:rsid w:val="0066305A"/>
    <w:rsid w:val="00667263"/>
    <w:rsid w:val="00695F57"/>
    <w:rsid w:val="0069606D"/>
    <w:rsid w:val="00697F7A"/>
    <w:rsid w:val="006B2D61"/>
    <w:rsid w:val="006C3C7C"/>
    <w:rsid w:val="006F3A2A"/>
    <w:rsid w:val="00711B7C"/>
    <w:rsid w:val="00722480"/>
    <w:rsid w:val="0073615D"/>
    <w:rsid w:val="007B369F"/>
    <w:rsid w:val="00826FC5"/>
    <w:rsid w:val="008825CA"/>
    <w:rsid w:val="00886493"/>
    <w:rsid w:val="008E4FA3"/>
    <w:rsid w:val="008F52F9"/>
    <w:rsid w:val="00915F22"/>
    <w:rsid w:val="0094678D"/>
    <w:rsid w:val="009602DF"/>
    <w:rsid w:val="00985EF3"/>
    <w:rsid w:val="0099189F"/>
    <w:rsid w:val="009B178B"/>
    <w:rsid w:val="009D52E2"/>
    <w:rsid w:val="00A23559"/>
    <w:rsid w:val="00A24362"/>
    <w:rsid w:val="00A2709C"/>
    <w:rsid w:val="00A544E7"/>
    <w:rsid w:val="00A71789"/>
    <w:rsid w:val="00A9546A"/>
    <w:rsid w:val="00AD2BD5"/>
    <w:rsid w:val="00AE583A"/>
    <w:rsid w:val="00B04661"/>
    <w:rsid w:val="00B125EB"/>
    <w:rsid w:val="00B451FD"/>
    <w:rsid w:val="00B45AC5"/>
    <w:rsid w:val="00B9011E"/>
    <w:rsid w:val="00B95D8E"/>
    <w:rsid w:val="00BE1E22"/>
    <w:rsid w:val="00C046A7"/>
    <w:rsid w:val="00C332A9"/>
    <w:rsid w:val="00C600AE"/>
    <w:rsid w:val="00CB2427"/>
    <w:rsid w:val="00D130E5"/>
    <w:rsid w:val="00D91CF7"/>
    <w:rsid w:val="00DA590D"/>
    <w:rsid w:val="00DC22BF"/>
    <w:rsid w:val="00DC7A18"/>
    <w:rsid w:val="00E11B4D"/>
    <w:rsid w:val="00E336D0"/>
    <w:rsid w:val="00E60DF3"/>
    <w:rsid w:val="00E82163"/>
    <w:rsid w:val="00E86631"/>
    <w:rsid w:val="00EE2D97"/>
    <w:rsid w:val="00F14B92"/>
    <w:rsid w:val="00F45ED9"/>
    <w:rsid w:val="00F67983"/>
    <w:rsid w:val="00F67F4C"/>
    <w:rsid w:val="00FB7269"/>
    <w:rsid w:val="00FE0BE6"/>
    <w:rsid w:val="0C57112A"/>
    <w:rsid w:val="1C908B2C"/>
    <w:rsid w:val="27D0F1D2"/>
    <w:rsid w:val="63161535"/>
    <w:rsid w:val="638E6C0D"/>
    <w:rsid w:val="64C9E1E5"/>
    <w:rsid w:val="75B3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52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62"/>
    <w:pPr>
      <w:spacing w:after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362"/>
    <w:pPr>
      <w:spacing w:line="240" w:lineRule="auto"/>
    </w:pPr>
    <w:rPr>
      <w:rFonts w:asciiTheme="majorHAnsi" w:eastAsia="Times New Roman" w:hAnsiTheme="majorHAnsi" w:cs="Calibri"/>
      <w:b/>
      <w:color w:val="00000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24362"/>
    <w:rPr>
      <w:rFonts w:asciiTheme="majorHAnsi" w:eastAsia="Times New Roman" w:hAnsiTheme="majorHAnsi" w:cs="Calibri"/>
      <w:b/>
      <w:color w:val="000000"/>
      <w:sz w:val="40"/>
      <w:szCs w:val="40"/>
    </w:rPr>
  </w:style>
  <w:style w:type="table" w:styleId="TableGrid">
    <w:name w:val="Table Grid"/>
    <w:basedOn w:val="TableNormal"/>
    <w:uiPriority w:val="39"/>
    <w:rsid w:val="0044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444C3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LetterGrid">
    <w:name w:val="Letter Grid"/>
    <w:basedOn w:val="Normal"/>
    <w:qFormat/>
    <w:rsid w:val="00E336D0"/>
    <w:pPr>
      <w:spacing w:line="240" w:lineRule="auto"/>
      <w:ind w:left="-144" w:right="-144"/>
      <w:jc w:val="center"/>
    </w:pPr>
    <w:rPr>
      <w:sz w:val="44"/>
      <w:szCs w:val="48"/>
    </w:rPr>
  </w:style>
  <w:style w:type="character" w:styleId="PlaceholderText">
    <w:name w:val="Placeholder Text"/>
    <w:basedOn w:val="DefaultParagraphFont"/>
    <w:uiPriority w:val="99"/>
    <w:semiHidden/>
    <w:rsid w:val="0008171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58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83A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AE58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83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v\AppData\Roaming\Microsoft\Templates\Cars%20word%20fin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856E1537924F2C889290666BA72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968F2-D4DE-43AD-B175-49A7F97222BF}"/>
      </w:docPartPr>
      <w:docPartBody>
        <w:p w:rsidR="00000000" w:rsidRDefault="00040253">
          <w:pPr>
            <w:pStyle w:val="E9856E1537924F2C889290666BA7253D"/>
          </w:pPr>
          <w:r w:rsidRPr="00081711">
            <w:t>Can you find all the words hidden in this puzzle?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53"/>
    <w:rsid w:val="0004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856E1537924F2C889290666BA7253D">
    <w:name w:val="E9856E1537924F2C889290666BA72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3597ffe504ac265edad30776f92abe7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c1fbb79cae71899274aec0ef068c36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72214C-8952-4F99-85F7-8FC98B0FCBF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ADD89BC-9533-45F0-BE13-77635D4A8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E4D0D-4822-4647-B157-2B7F279FB8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Cars word finder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2020-04-20T05:33:00Z</dcterms:created>
  <dcterms:modified xsi:type="dcterms:W3CDTF">2020-04-20T05:33:00Z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